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9FF02" w14:textId="5EBC882C" w:rsidR="00A10484" w:rsidRDefault="004C2D7E">
      <w:pPr>
        <w:pStyle w:val="Title"/>
      </w:pPr>
      <w:r>
        <w:t xml:space="preserve">Heroes of </w:t>
      </w:r>
      <w:proofErr w:type="spellStart"/>
      <w:r>
        <w:t>Pymoli</w:t>
      </w:r>
      <w:proofErr w:type="spellEnd"/>
    </w:p>
    <w:p w14:paraId="04A8C8E5" w14:textId="531393F7" w:rsidR="00855982" w:rsidRPr="00855982" w:rsidRDefault="004C2D7E" w:rsidP="00855982">
      <w:pPr>
        <w:pStyle w:val="Heading1"/>
      </w:pPr>
      <w:r>
        <w:t>Observable Trends</w:t>
      </w:r>
    </w:p>
    <w:p w14:paraId="5F363760" w14:textId="41D892CA" w:rsidR="004C2D7E" w:rsidRDefault="0095177C" w:rsidP="004C2D7E">
      <w:r>
        <w:t xml:space="preserve">The total number of players used in this sample was 576. We calculated the data based on Gender, Age, Most Popular and Most Profitable items.  </w:t>
      </w:r>
      <w:r w:rsidR="004C2D7E">
        <w:t xml:space="preserve">After reviewing the data, we found that most of the players who made purchases on the game were </w:t>
      </w:r>
      <w:r>
        <w:t xml:space="preserve">Males </w:t>
      </w:r>
      <w:r w:rsidR="004C2D7E">
        <w:t xml:space="preserve"> </w:t>
      </w:r>
      <w:r w:rsidR="004C2D7E" w:rsidRPr="0095177C">
        <w:rPr>
          <w:b/>
          <w:bCs/>
        </w:rPr>
        <w:t>(Purchase Count = 652 and Total Purchase Value= $1,967.64)</w:t>
      </w:r>
      <w:r w:rsidR="004C2D7E">
        <w:t xml:space="preserve">. We also found that most of the players who made purchases were between the ages of </w:t>
      </w:r>
      <w:r w:rsidR="004C2D7E" w:rsidRPr="0095177C">
        <w:rPr>
          <w:b/>
          <w:bCs/>
        </w:rPr>
        <w:t>20-24 (44.79%)</w:t>
      </w:r>
      <w:r w:rsidR="004C2D7E">
        <w:t xml:space="preserve">. The most popular AND profitable item </w:t>
      </w:r>
      <w:r w:rsidR="004C2D7E" w:rsidRPr="0095177C">
        <w:t xml:space="preserve">was </w:t>
      </w:r>
      <w:r w:rsidR="004C2D7E" w:rsidRPr="0095177C">
        <w:rPr>
          <w:b/>
          <w:bCs/>
          <w:u w:val="single"/>
        </w:rPr>
        <w:t>item ID 92-Final Critic</w:t>
      </w:r>
      <w:r w:rsidR="004C2D7E">
        <w:t xml:space="preserve"> with a purchase count of </w:t>
      </w:r>
      <w:r w:rsidR="004C2D7E" w:rsidRPr="0095177C">
        <w:rPr>
          <w:b/>
          <w:bCs/>
        </w:rPr>
        <w:t>13</w:t>
      </w:r>
      <w:r w:rsidR="004C2D7E">
        <w:t xml:space="preserve"> valuing at </w:t>
      </w:r>
      <w:r w:rsidR="004C2D7E" w:rsidRPr="0095177C">
        <w:rPr>
          <w:b/>
          <w:bCs/>
        </w:rPr>
        <w:t>$59.99</w:t>
      </w:r>
      <w:r w:rsidR="004C2D7E">
        <w:t xml:space="preserve">. </w:t>
      </w:r>
    </w:p>
    <w:p w14:paraId="6FAFA889" w14:textId="77777777" w:rsidR="0095177C" w:rsidRPr="00855982" w:rsidRDefault="0095177C" w:rsidP="004C2D7E"/>
    <w:sectPr w:rsidR="0095177C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74D29" w14:textId="77777777" w:rsidR="00E8593E" w:rsidRDefault="00E8593E" w:rsidP="00855982">
      <w:pPr>
        <w:spacing w:after="0" w:line="240" w:lineRule="auto"/>
      </w:pPr>
      <w:r>
        <w:separator/>
      </w:r>
    </w:p>
  </w:endnote>
  <w:endnote w:type="continuationSeparator" w:id="0">
    <w:p w14:paraId="675C353C" w14:textId="77777777" w:rsidR="00E8593E" w:rsidRDefault="00E8593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9F59D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554FF" w14:textId="77777777" w:rsidR="00E8593E" w:rsidRDefault="00E8593E" w:rsidP="00855982">
      <w:pPr>
        <w:spacing w:after="0" w:line="240" w:lineRule="auto"/>
      </w:pPr>
      <w:r>
        <w:separator/>
      </w:r>
    </w:p>
  </w:footnote>
  <w:footnote w:type="continuationSeparator" w:id="0">
    <w:p w14:paraId="5195C667" w14:textId="77777777" w:rsidR="00E8593E" w:rsidRDefault="00E8593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7E"/>
    <w:rsid w:val="001D4362"/>
    <w:rsid w:val="004C2D7E"/>
    <w:rsid w:val="007833A7"/>
    <w:rsid w:val="00855982"/>
    <w:rsid w:val="0095177C"/>
    <w:rsid w:val="00A10484"/>
    <w:rsid w:val="00E8593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054A"/>
  <w15:chartTrackingRefBased/>
  <w15:docId w15:val="{3AB0825C-B564-4535-B287-A3ABC1F2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rsh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dlrsh</dc:creator>
  <cp:lastModifiedBy>Cornelia Hinton</cp:lastModifiedBy>
  <cp:revision>1</cp:revision>
  <dcterms:created xsi:type="dcterms:W3CDTF">2021-10-08T21:46:00Z</dcterms:created>
  <dcterms:modified xsi:type="dcterms:W3CDTF">2021-10-08T22:05:00Z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